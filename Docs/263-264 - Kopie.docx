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773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375564" w:rsidRPr="00351489" w:rsidTr="00E26600">
        <w:trPr>
          <w:trHeight w:val="6521"/>
        </w:trPr>
        <w:tc>
          <w:tcPr>
            <w:tcW w:w="10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0D6E" w:rsidRPr="00351489" w:rsidRDefault="00BA3DED" w:rsidP="009A0D6E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Zucchini-Creme-Suppe</w:t>
            </w:r>
          </w:p>
          <w:p w:rsidR="009A0D6E" w:rsidRPr="00351489" w:rsidRDefault="009A0D6E" w:rsidP="009A0D6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ellenraster"/>
              <w:tblW w:w="113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1"/>
              <w:gridCol w:w="6058"/>
            </w:tblGrid>
            <w:tr w:rsidR="009A0D6E" w:rsidRPr="00351489" w:rsidTr="002D27F1">
              <w:tc>
                <w:tcPr>
                  <w:tcW w:w="5271" w:type="dxa"/>
                </w:tcPr>
                <w:p w:rsidR="009A0D6E" w:rsidRPr="00351489" w:rsidRDefault="009A0D6E" w:rsidP="009A0D6E">
                  <w:pPr>
                    <w:rPr>
                      <w:rFonts w:ascii="Arial" w:hAnsi="Arial" w:cs="Arial"/>
                    </w:rPr>
                  </w:pPr>
                  <w:r w:rsidRPr="00351489">
                    <w:rPr>
                      <w:rFonts w:ascii="Arial" w:hAnsi="Arial" w:cs="Arial"/>
                    </w:rPr>
                    <w:t>für:</w:t>
                  </w:r>
                </w:p>
                <w:tbl>
                  <w:tblPr>
                    <w:tblStyle w:val="Tabellenraster"/>
                    <w:tblW w:w="0" w:type="auto"/>
                    <w:tblBorders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13"/>
                    <w:gridCol w:w="3544"/>
                  </w:tblGrid>
                  <w:tr w:rsidR="009A0D6E" w:rsidRPr="00351489" w:rsidTr="002D27F1">
                    <w:tc>
                      <w:tcPr>
                        <w:tcW w:w="4957" w:type="dxa"/>
                        <w:gridSpan w:val="2"/>
                        <w:tcBorders>
                          <w:top w:val="nil"/>
                        </w:tcBorders>
                        <w:hideMark/>
                      </w:tcPr>
                      <w:p w:rsidR="009A0D6E" w:rsidRPr="00351489" w:rsidRDefault="009A0D6E" w:rsidP="009A0D6E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35148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Zutaten: 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  <w:hideMark/>
                      </w:tcPr>
                      <w:p w:rsidR="009A0D6E" w:rsidRPr="00351489" w:rsidRDefault="00BA3DED" w:rsidP="00351489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 kg</w:t>
                        </w:r>
                      </w:p>
                    </w:tc>
                    <w:tc>
                      <w:tcPr>
                        <w:tcW w:w="3544" w:type="dxa"/>
                        <w:hideMark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Kartoffeln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500g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Zucchini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9A0D6E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Gemüsebrühe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 große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Zwiebel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 kg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gemischtes Hackfleisch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Knoblauchzehen</w:t>
                        </w:r>
                      </w:p>
                    </w:tc>
                  </w:tr>
                  <w:tr w:rsidR="00BA3DED" w:rsidRPr="00351489" w:rsidTr="002D27F1">
                    <w:tc>
                      <w:tcPr>
                        <w:tcW w:w="1413" w:type="dxa"/>
                      </w:tcPr>
                      <w:p w:rsidR="00BA3DED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 Becher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BA3DED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saure Sahne</w:t>
                        </w:r>
                      </w:p>
                    </w:tc>
                  </w:tr>
                  <w:tr w:rsidR="00BA3DED" w:rsidRPr="00351489" w:rsidTr="002D27F1">
                    <w:tc>
                      <w:tcPr>
                        <w:tcW w:w="1413" w:type="dxa"/>
                      </w:tcPr>
                      <w:p w:rsidR="00BA3DED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BA3DED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Pfeffer, Salz, Gewürzpfeffer, Paprika-Chili, Kräuterwürze</w:t>
                        </w:r>
                      </w:p>
                    </w:tc>
                  </w:tr>
                  <w:tr w:rsidR="00BA3DED" w:rsidRPr="00351489" w:rsidTr="002D27F1">
                    <w:tc>
                      <w:tcPr>
                        <w:tcW w:w="1413" w:type="dxa"/>
                      </w:tcPr>
                      <w:p w:rsidR="00BA3DED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BA3DED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Liebstöckel</w:t>
                        </w:r>
                      </w:p>
                    </w:tc>
                  </w:tr>
                </w:tbl>
                <w:p w:rsidR="009A0D6E" w:rsidRPr="00351489" w:rsidRDefault="009A0D6E" w:rsidP="009A0D6E">
                  <w:pPr>
                    <w:rPr>
                      <w:rFonts w:ascii="Arial" w:hAnsi="Arial" w:cs="Arial"/>
                      <w:sz w:val="28"/>
                    </w:rPr>
                  </w:pPr>
                </w:p>
              </w:tc>
              <w:tc>
                <w:tcPr>
                  <w:tcW w:w="6058" w:type="dxa"/>
                </w:tcPr>
                <w:p w:rsidR="009A0D6E" w:rsidRPr="00351489" w:rsidRDefault="009A0D6E" w:rsidP="009A0D6E">
                  <w:pPr>
                    <w:rPr>
                      <w:rFonts w:ascii="Arial" w:hAnsi="Arial" w:cs="Arial"/>
                    </w:rPr>
                  </w:pPr>
                </w:p>
                <w:p w:rsidR="009A0D6E" w:rsidRPr="00351489" w:rsidRDefault="009A0D6E" w:rsidP="009A0D6E">
                  <w:pPr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</w:tbl>
          <w:p w:rsidR="00375564" w:rsidRPr="00351489" w:rsidRDefault="00375564" w:rsidP="00375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5564" w:rsidRPr="00351489" w:rsidTr="00E26600">
        <w:trPr>
          <w:trHeight w:val="6521"/>
        </w:trPr>
        <w:tc>
          <w:tcPr>
            <w:tcW w:w="10773" w:type="dxa"/>
            <w:tcBorders>
              <w:left w:val="nil"/>
              <w:bottom w:val="nil"/>
              <w:right w:val="nil"/>
            </w:tcBorders>
          </w:tcPr>
          <w:p w:rsidR="009A0D6E" w:rsidRPr="00351489" w:rsidRDefault="00BA3DED" w:rsidP="009A0D6E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grüne Bohnen-Suppe</w:t>
            </w:r>
          </w:p>
          <w:p w:rsidR="009A0D6E" w:rsidRPr="00351489" w:rsidRDefault="009A0D6E" w:rsidP="009A0D6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ellenraster"/>
              <w:tblW w:w="113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1"/>
              <w:gridCol w:w="6058"/>
            </w:tblGrid>
            <w:tr w:rsidR="009A0D6E" w:rsidRPr="00351489" w:rsidTr="002D27F1">
              <w:tc>
                <w:tcPr>
                  <w:tcW w:w="5271" w:type="dxa"/>
                </w:tcPr>
                <w:p w:rsidR="009A0D6E" w:rsidRPr="00351489" w:rsidRDefault="009A0D6E" w:rsidP="009A0D6E">
                  <w:pPr>
                    <w:rPr>
                      <w:rFonts w:ascii="Arial" w:hAnsi="Arial" w:cs="Arial"/>
                    </w:rPr>
                  </w:pPr>
                  <w:r w:rsidRPr="00351489">
                    <w:rPr>
                      <w:rFonts w:ascii="Arial" w:hAnsi="Arial" w:cs="Arial"/>
                    </w:rPr>
                    <w:t>für:</w:t>
                  </w:r>
                </w:p>
                <w:tbl>
                  <w:tblPr>
                    <w:tblStyle w:val="Tabellenraster"/>
                    <w:tblW w:w="0" w:type="auto"/>
                    <w:tblBorders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13"/>
                    <w:gridCol w:w="3544"/>
                  </w:tblGrid>
                  <w:tr w:rsidR="009A0D6E" w:rsidRPr="00351489" w:rsidTr="002D27F1">
                    <w:tc>
                      <w:tcPr>
                        <w:tcW w:w="4957" w:type="dxa"/>
                        <w:gridSpan w:val="2"/>
                        <w:tcBorders>
                          <w:top w:val="nil"/>
                        </w:tcBorders>
                        <w:hideMark/>
                      </w:tcPr>
                      <w:p w:rsidR="009A0D6E" w:rsidRPr="00351489" w:rsidRDefault="009A0D6E" w:rsidP="009A0D6E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35148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Zutaten: 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  <w:hideMark/>
                      </w:tcPr>
                      <w:p w:rsidR="009A0D6E" w:rsidRPr="00351489" w:rsidRDefault="00163947" w:rsidP="00351489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 kg</w:t>
                        </w:r>
                      </w:p>
                    </w:tc>
                    <w:tc>
                      <w:tcPr>
                        <w:tcW w:w="3544" w:type="dxa"/>
                        <w:hideMark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Bohnen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163947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500g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163947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Kartoffeln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Fleischwurst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Zwiebel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1 – 2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Becher saure Sahne</w:t>
                        </w:r>
                      </w:p>
                    </w:tc>
                  </w:tr>
                  <w:tr w:rsidR="009A0D6E" w:rsidRPr="00351489" w:rsidTr="002D27F1">
                    <w:tc>
                      <w:tcPr>
                        <w:tcW w:w="1413" w:type="dxa"/>
                      </w:tcPr>
                      <w:p w:rsidR="009A0D6E" w:rsidRPr="00351489" w:rsidRDefault="009A0D6E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9A0D6E" w:rsidRPr="00351489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Gemüsebrühe</w:t>
                        </w:r>
                      </w:p>
                    </w:tc>
                  </w:tr>
                  <w:tr w:rsidR="00BA3DED" w:rsidRPr="00351489" w:rsidTr="002D27F1">
                    <w:tc>
                      <w:tcPr>
                        <w:tcW w:w="1413" w:type="dxa"/>
                      </w:tcPr>
                      <w:p w:rsidR="00BA3DED" w:rsidRPr="00351489" w:rsidRDefault="00BA3DED" w:rsidP="009A0D6E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BA3DED" w:rsidRDefault="00BA3DED" w:rsidP="009A0D6E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Salz und Pfeffer</w:t>
                        </w:r>
                      </w:p>
                    </w:tc>
                  </w:tr>
                  <w:tr w:rsidR="00163947" w:rsidRPr="00351489" w:rsidTr="002D27F1">
                    <w:tc>
                      <w:tcPr>
                        <w:tcW w:w="1413" w:type="dxa"/>
                      </w:tcPr>
                      <w:p w:rsidR="00163947" w:rsidRPr="00351489" w:rsidRDefault="00163947" w:rsidP="00163947">
                        <w:pPr>
                          <w:spacing w:after="150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163947" w:rsidRPr="00351489" w:rsidRDefault="00163947" w:rsidP="00163947">
                        <w:pPr>
                          <w:spacing w:after="150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Bohnenenkraut</w:t>
                        </w:r>
                        <w:proofErr w:type="spellEnd"/>
                      </w:p>
                    </w:tc>
                  </w:tr>
                </w:tbl>
                <w:p w:rsidR="009A0D6E" w:rsidRPr="00351489" w:rsidRDefault="009A0D6E" w:rsidP="009A0D6E">
                  <w:pPr>
                    <w:rPr>
                      <w:rFonts w:ascii="Arial" w:hAnsi="Arial" w:cs="Arial"/>
                      <w:sz w:val="28"/>
                    </w:rPr>
                  </w:pPr>
                </w:p>
              </w:tc>
              <w:tc>
                <w:tcPr>
                  <w:tcW w:w="6058" w:type="dxa"/>
                </w:tcPr>
                <w:p w:rsidR="009A0D6E" w:rsidRPr="00351489" w:rsidRDefault="009A0D6E" w:rsidP="009A0D6E">
                  <w:pPr>
                    <w:rPr>
                      <w:rFonts w:ascii="Arial" w:hAnsi="Arial" w:cs="Arial"/>
                    </w:rPr>
                  </w:pPr>
                </w:p>
                <w:p w:rsidR="009A0D6E" w:rsidRPr="00351489" w:rsidRDefault="009A0D6E" w:rsidP="009A0D6E">
                  <w:pPr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</w:tbl>
          <w:p w:rsidR="00375564" w:rsidRPr="00351489" w:rsidRDefault="00375564" w:rsidP="00375564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26600" w:rsidRPr="00351489" w:rsidTr="00E26600">
        <w:trPr>
          <w:trHeight w:val="284"/>
        </w:trPr>
        <w:tc>
          <w:tcPr>
            <w:tcW w:w="10773" w:type="dxa"/>
            <w:tcBorders>
              <w:left w:val="nil"/>
              <w:bottom w:val="nil"/>
              <w:right w:val="nil"/>
            </w:tcBorders>
          </w:tcPr>
          <w:p w:rsidR="00E26600" w:rsidRPr="00351489" w:rsidRDefault="00E26600" w:rsidP="009A0D6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375564" w:rsidRPr="00351489" w:rsidTr="0085779F">
        <w:trPr>
          <w:trHeight w:val="6521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</w:tcPr>
          <w:p w:rsidR="009A0D6E" w:rsidRPr="00351489" w:rsidRDefault="009A0D6E" w:rsidP="009A0D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1489">
              <w:rPr>
                <w:rFonts w:ascii="Arial" w:hAnsi="Arial" w:cs="Arial"/>
                <w:b/>
                <w:sz w:val="24"/>
                <w:szCs w:val="24"/>
              </w:rPr>
              <w:lastRenderedPageBreak/>
              <w:t>Zubereitung:</w:t>
            </w:r>
          </w:p>
          <w:p w:rsidR="009A0D6E" w:rsidRPr="00351489" w:rsidRDefault="009A0D6E" w:rsidP="009A0D6E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375564" w:rsidRP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Kartoffeln schälen und in grobe Stücke schneiden</w:t>
            </w:r>
          </w:p>
          <w:p w:rsidR="00BA3DED" w:rsidRP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Zwiebel schälen, aber ganz lassen</w:t>
            </w:r>
          </w:p>
          <w:p w:rsidR="00BA3DED" w:rsidRP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in einen Suppentopf die Kartoffeln und Zwiebel geben mit Gemüsebrühe auffüllen und Liebstöckel dazugeben und ca. 10 Minuten kochen lassen</w:t>
            </w:r>
          </w:p>
          <w:p w:rsid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3DED">
              <w:rPr>
                <w:rFonts w:ascii="Arial" w:hAnsi="Arial" w:cs="Arial"/>
                <w:sz w:val="20"/>
                <w:szCs w:val="20"/>
              </w:rPr>
              <w:t>Zucchini</w:t>
            </w:r>
            <w:r>
              <w:rPr>
                <w:rFonts w:ascii="Arial" w:hAnsi="Arial" w:cs="Arial"/>
                <w:sz w:val="20"/>
                <w:szCs w:val="20"/>
              </w:rPr>
              <w:t xml:space="preserve"> in grobe Stücke schneiden und nach den 10 Minuten mit zu den Kartoffeln geben und alles ca. Weitere 10 Minuten kochen lassen</w:t>
            </w:r>
          </w:p>
          <w:p w:rsid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Hackfleisch würzen und Knoblauch dazu pressen</w:t>
            </w:r>
          </w:p>
          <w:p w:rsid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Hackfleisch in einer Pfanne mit Bratfett krümlig anbraten (wer ganz viel Lust und Zeit hat, kann aus dem Hackfleisch auch kleine Kugeln machen und dieses anbraten)</w:t>
            </w:r>
          </w:p>
          <w:p w:rsid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Suppe pürieren (Zwiebel mit pürieren)</w:t>
            </w:r>
          </w:p>
          <w:p w:rsid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Suppe abschmecken und die saure Sahne einrühren</w:t>
            </w:r>
          </w:p>
          <w:p w:rsidR="00BA3DED" w:rsidRPr="00BA3DED" w:rsidRDefault="00BA3DED" w:rsidP="00BA3DED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gebratene Hackfleisch dazugeben</w:t>
            </w:r>
          </w:p>
        </w:tc>
      </w:tr>
      <w:tr w:rsidR="00375564" w:rsidRPr="00351489" w:rsidTr="0085779F">
        <w:trPr>
          <w:trHeight w:val="6521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</w:tcPr>
          <w:p w:rsidR="009A0D6E" w:rsidRPr="00351489" w:rsidRDefault="009A0D6E" w:rsidP="00AB09D3">
            <w:pPr>
              <w:ind w:right="17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1489">
              <w:rPr>
                <w:rFonts w:ascii="Arial" w:hAnsi="Arial" w:cs="Arial"/>
                <w:b/>
                <w:sz w:val="24"/>
                <w:szCs w:val="24"/>
              </w:rPr>
              <w:t>Zubereitung:</w:t>
            </w:r>
          </w:p>
          <w:p w:rsidR="009A0D6E" w:rsidRPr="00351489" w:rsidRDefault="009A0D6E" w:rsidP="009A0D6E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375564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Kartoffeln und Bohnen in mundgerechte Stücke schneiden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Zwiebel schälen und ganz lassen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 einen Suppentopf Kartoffeln, Zwiebel und Bohnen geben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mit Gemüsebrühe auffüllen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Bohnenkraut dazu geben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mindestens 20 Minuten kochen las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Kartoffeln etwas zerdrücken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Zwiebel und Bohnenkraut entfernen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Fleischwurst in Würfel schneiden und zu der Suppe geben und mit heiß werden lassen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Suppe abschmecken</w:t>
            </w:r>
          </w:p>
          <w:p w:rsidR="00163947" w:rsidRDefault="00163947" w:rsidP="00163947">
            <w:pPr>
              <w:pStyle w:val="Listenabsatz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die saure Sahne unterrühren und sofort servieren</w:t>
            </w:r>
          </w:p>
          <w:p w:rsidR="00163947" w:rsidRPr="00163947" w:rsidRDefault="00163947" w:rsidP="00163947">
            <w:pPr>
              <w:pStyle w:val="Listenabsatz"/>
              <w:shd w:val="clear" w:color="auto" w:fill="FFFFFF"/>
              <w:spacing w:line="300" w:lineRule="atLeas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</w:tbl>
    <w:p w:rsidR="00171739" w:rsidRPr="00351489" w:rsidRDefault="00171739">
      <w:pPr>
        <w:rPr>
          <w:rFonts w:ascii="Arial" w:hAnsi="Arial" w:cs="Arial"/>
        </w:rPr>
      </w:pPr>
    </w:p>
    <w:sectPr w:rsidR="00171739" w:rsidRPr="00351489" w:rsidSect="00000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45F6"/>
    <w:multiLevelType w:val="hybridMultilevel"/>
    <w:tmpl w:val="06AC5642"/>
    <w:lvl w:ilvl="0" w:tplc="44DADB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6377C"/>
    <w:multiLevelType w:val="hybridMultilevel"/>
    <w:tmpl w:val="557CE9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1738"/>
    <w:multiLevelType w:val="hybridMultilevel"/>
    <w:tmpl w:val="D01673D2"/>
    <w:lvl w:ilvl="0" w:tplc="54FA6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626EA"/>
    <w:multiLevelType w:val="hybridMultilevel"/>
    <w:tmpl w:val="4C7ECD30"/>
    <w:lvl w:ilvl="0" w:tplc="54FA670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ED"/>
    <w:rsid w:val="0000017D"/>
    <w:rsid w:val="00163947"/>
    <w:rsid w:val="00171739"/>
    <w:rsid w:val="00351489"/>
    <w:rsid w:val="00375564"/>
    <w:rsid w:val="00383747"/>
    <w:rsid w:val="00421890"/>
    <w:rsid w:val="0051799F"/>
    <w:rsid w:val="00687EDF"/>
    <w:rsid w:val="006E48B5"/>
    <w:rsid w:val="0085779F"/>
    <w:rsid w:val="009A0D6E"/>
    <w:rsid w:val="00AB09D3"/>
    <w:rsid w:val="00BA3DED"/>
    <w:rsid w:val="00D90E46"/>
    <w:rsid w:val="00DB0B3A"/>
    <w:rsid w:val="00E157F5"/>
    <w:rsid w:val="00E2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292E"/>
  <w15:chartTrackingRefBased/>
  <w15:docId w15:val="{E187CB2D-36FD-49E4-AA68-01E65A61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001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0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001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0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AS-SERVER\Monika\Rezepte\Rezeptbox\Rezept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Rezept-Vorlage</Template>
  <TotalTime>0</TotalTime>
  <Pages>2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cp:lastPrinted>2017-01-01T09:09:00Z</cp:lastPrinted>
  <dcterms:created xsi:type="dcterms:W3CDTF">2017-09-17T12:10:00Z</dcterms:created>
  <dcterms:modified xsi:type="dcterms:W3CDTF">2017-09-17T12:33:00Z</dcterms:modified>
</cp:coreProperties>
</file>